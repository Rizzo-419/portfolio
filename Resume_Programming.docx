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81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512"/>
      </w:tblGrid>
      <w:tr w:rsidR="00692703" w:rsidRPr="003D7AB8" w14:paraId="05ADEC93" w14:textId="77777777" w:rsidTr="00B35FAA">
        <w:trPr>
          <w:trHeight w:hRule="exact" w:val="1984"/>
        </w:trPr>
        <w:tc>
          <w:tcPr>
            <w:tcW w:w="9512" w:type="dxa"/>
            <w:tcMar>
              <w:top w:w="0" w:type="dxa"/>
              <w:bottom w:w="0" w:type="dxa"/>
            </w:tcMar>
          </w:tcPr>
          <w:p w14:paraId="659313D9" w14:textId="77777777" w:rsidR="00692703" w:rsidRPr="003D7AB8" w:rsidRDefault="00217496" w:rsidP="00913946">
            <w:pPr>
              <w:pStyle w:val="Title"/>
              <w:rPr>
                <w:sz w:val="72"/>
                <w:szCs w:val="72"/>
              </w:rPr>
            </w:pPr>
            <w:r w:rsidRPr="003D7AB8">
              <w:rPr>
                <w:rStyle w:val="IntenseEmphasis"/>
                <w:sz w:val="72"/>
                <w:szCs w:val="72"/>
              </w:rPr>
              <w:t>Tyler</w:t>
            </w:r>
            <w:r w:rsidR="00692703" w:rsidRPr="003D7AB8">
              <w:rPr>
                <w:rStyle w:val="IntenseEmphasis"/>
                <w:sz w:val="72"/>
                <w:szCs w:val="72"/>
              </w:rPr>
              <w:t xml:space="preserve"> </w:t>
            </w:r>
            <w:r w:rsidRPr="003D7AB8">
              <w:rPr>
                <w:rStyle w:val="IntenseEmphasis"/>
                <w:sz w:val="72"/>
                <w:szCs w:val="72"/>
              </w:rPr>
              <w:t>Biggert</w:t>
            </w:r>
          </w:p>
          <w:p w14:paraId="566D57BA" w14:textId="2D183C98" w:rsidR="003E4CB4" w:rsidRPr="00D457BD" w:rsidRDefault="00A821B5" w:rsidP="00006696">
            <w:pPr>
              <w:pStyle w:val="ContactInfoEmphasis"/>
              <w:ind w:left="2880"/>
              <w:contextualSpacing w:val="0"/>
              <w:jc w:val="left"/>
              <w:rPr>
                <w:b w:val="0"/>
                <w:bCs/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Email: </w:t>
            </w:r>
            <w:hyperlink r:id="rId8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TylerJacobBiggert@gmail.com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</w:r>
            <w:r w:rsidRPr="00D457BD">
              <w:rPr>
                <w:b w:val="0"/>
                <w:bCs/>
                <w:sz w:val="24"/>
                <w:szCs w:val="24"/>
              </w:rPr>
              <w:t xml:space="preserve">Portfolio: </w:t>
            </w:r>
            <w:hyperlink r:id="rId9" w:history="1">
              <w:r w:rsidR="00963214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h</w:t>
              </w:r>
              <w:r w:rsidR="00963214" w:rsidRPr="00D457BD">
                <w:rPr>
                  <w:rStyle w:val="Hyperlink"/>
                  <w:b w:val="0"/>
                  <w:bCs/>
                </w:rPr>
                <w:t>ttps://TylerBiggert.github.io</w:t>
              </w:r>
            </w:hyperlink>
            <w:r w:rsidR="003E4CB4" w:rsidRPr="00D457BD">
              <w:rPr>
                <w:b w:val="0"/>
                <w:bCs/>
                <w:sz w:val="24"/>
                <w:szCs w:val="24"/>
              </w:rPr>
              <w:br/>
              <w:t>GitHub</w:t>
            </w:r>
            <w:r w:rsidRPr="00D457BD">
              <w:rPr>
                <w:b w:val="0"/>
                <w:bCs/>
                <w:sz w:val="24"/>
                <w:szCs w:val="24"/>
              </w:rPr>
              <w:t xml:space="preserve">: </w:t>
            </w:r>
            <w:hyperlink r:id="rId10" w:history="1">
              <w:r w:rsidR="00006696"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www.github.com/TylerBiggert</w:t>
              </w:r>
            </w:hyperlink>
          </w:p>
          <w:p w14:paraId="3BCB69FD" w14:textId="77777777" w:rsidR="005E45D5" w:rsidRPr="003D7AB8" w:rsidRDefault="005E45D5" w:rsidP="00006696">
            <w:pPr>
              <w:pStyle w:val="ContactInfoEmphasis"/>
              <w:ind w:left="2880"/>
              <w:contextualSpacing w:val="0"/>
              <w:jc w:val="left"/>
              <w:rPr>
                <w:sz w:val="24"/>
                <w:szCs w:val="24"/>
              </w:rPr>
            </w:pPr>
            <w:r w:rsidRPr="00D457BD">
              <w:rPr>
                <w:b w:val="0"/>
                <w:bCs/>
                <w:sz w:val="24"/>
                <w:szCs w:val="24"/>
              </w:rPr>
              <w:t xml:space="preserve">LinkedIn: </w:t>
            </w:r>
            <w:hyperlink r:id="rId11" w:history="1">
              <w:r w:rsidRPr="00D457BD">
                <w:rPr>
                  <w:rStyle w:val="Hyperlink"/>
                  <w:b w:val="0"/>
                  <w:bCs/>
                  <w:sz w:val="24"/>
                  <w:szCs w:val="24"/>
                </w:rPr>
                <w:t>www.linkedin.com/in/tyler-biggert</w:t>
              </w:r>
            </w:hyperlink>
          </w:p>
        </w:tc>
      </w:tr>
    </w:tbl>
    <w:p w14:paraId="48F21262" w14:textId="5C5F9869" w:rsidR="002029B6" w:rsidRPr="003D7AB8" w:rsidRDefault="003D0E8C" w:rsidP="002029B6">
      <w:pPr>
        <w:pStyle w:val="Heading1"/>
        <w:rPr>
          <w:sz w:val="32"/>
          <w:szCs w:val="36"/>
        </w:rPr>
      </w:pPr>
      <w:r>
        <w:rPr>
          <w:sz w:val="32"/>
          <w:szCs w:val="36"/>
        </w:rPr>
        <w:br/>
      </w:r>
      <w:r w:rsidR="002029B6">
        <w:rPr>
          <w:sz w:val="32"/>
          <w:szCs w:val="36"/>
        </w:rPr>
        <w:t>Summary</w:t>
      </w:r>
    </w:p>
    <w:tbl>
      <w:tblPr>
        <w:tblStyle w:val="TableGrid"/>
        <w:tblW w:w="5064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457"/>
      </w:tblGrid>
      <w:tr w:rsidR="002029B6" w:rsidRPr="003D7AB8" w14:paraId="2D3B46DB" w14:textId="77777777" w:rsidTr="003D0E8C">
        <w:trPr>
          <w:trHeight w:val="699"/>
        </w:trPr>
        <w:tc>
          <w:tcPr>
            <w:tcW w:w="9456" w:type="dxa"/>
          </w:tcPr>
          <w:p w14:paraId="78248CD2" w14:textId="3C3137D1" w:rsidR="002029B6" w:rsidRPr="003D7AB8" w:rsidRDefault="002029B6" w:rsidP="00455375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 am a</w:t>
            </w:r>
            <w:r w:rsidR="004A20EB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</w:t>
            </w:r>
            <w:r w:rsidR="004A20EB">
              <w:rPr>
                <w:sz w:val="24"/>
                <w:szCs w:val="24"/>
              </w:rPr>
              <w:t xml:space="preserve">associate applications </w:t>
            </w:r>
            <w:r w:rsidR="00C117BD">
              <w:rPr>
                <w:sz w:val="24"/>
                <w:szCs w:val="24"/>
              </w:rPr>
              <w:t>analyst and developer</w:t>
            </w:r>
            <w:r w:rsidR="004A20EB">
              <w:rPr>
                <w:sz w:val="24"/>
                <w:szCs w:val="24"/>
              </w:rPr>
              <w:t xml:space="preserve"> who is dedicated to continuous improvement</w:t>
            </w:r>
            <w:r w:rsidR="0058656D">
              <w:rPr>
                <w:sz w:val="24"/>
                <w:szCs w:val="24"/>
              </w:rPr>
              <w:t xml:space="preserve">. </w:t>
            </w:r>
            <w:r w:rsidR="00583B77">
              <w:rPr>
                <w:sz w:val="24"/>
                <w:szCs w:val="24"/>
              </w:rPr>
              <w:t>I</w:t>
            </w:r>
            <w:r w:rsidR="0058656D">
              <w:rPr>
                <w:sz w:val="24"/>
                <w:szCs w:val="24"/>
              </w:rPr>
              <w:t xml:space="preserve"> am</w:t>
            </w:r>
            <w:r w:rsidR="0058656D" w:rsidRPr="0058656D">
              <w:rPr>
                <w:sz w:val="24"/>
                <w:szCs w:val="24"/>
              </w:rPr>
              <w:t xml:space="preserve"> willing, able, and eager to </w:t>
            </w:r>
            <w:r w:rsidR="00C117BD">
              <w:rPr>
                <w:sz w:val="24"/>
                <w:szCs w:val="24"/>
              </w:rPr>
              <w:t xml:space="preserve">continue learning and </w:t>
            </w:r>
            <w:r w:rsidR="006C1128">
              <w:rPr>
                <w:sz w:val="24"/>
                <w:szCs w:val="24"/>
              </w:rPr>
              <w:t>leveling up</w:t>
            </w:r>
            <w:r w:rsidR="0058656D" w:rsidRPr="0058656D">
              <w:rPr>
                <w:sz w:val="24"/>
                <w:szCs w:val="24"/>
              </w:rPr>
              <w:t xml:space="preserve"> as a </w:t>
            </w:r>
            <w:r w:rsidR="006C1128">
              <w:rPr>
                <w:sz w:val="24"/>
                <w:szCs w:val="24"/>
              </w:rPr>
              <w:t>developer</w:t>
            </w:r>
            <w:r w:rsidR="0058656D" w:rsidRPr="0058656D">
              <w:rPr>
                <w:sz w:val="24"/>
                <w:szCs w:val="24"/>
              </w:rPr>
              <w:t>.</w:t>
            </w:r>
          </w:p>
        </w:tc>
      </w:tr>
    </w:tbl>
    <w:p w14:paraId="7C249144" w14:textId="77777777" w:rsidR="004624D1" w:rsidRDefault="004624D1" w:rsidP="00627CC4">
      <w:pPr>
        <w:pStyle w:val="Heading1"/>
        <w:rPr>
          <w:sz w:val="32"/>
          <w:szCs w:val="36"/>
        </w:rPr>
      </w:pPr>
    </w:p>
    <w:p w14:paraId="27A0EA44" w14:textId="2959FBFB" w:rsidR="00627CC4" w:rsidRPr="00627CC4" w:rsidRDefault="00D66FD7" w:rsidP="00627CC4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Project</w:t>
      </w:r>
      <w:r w:rsidR="00583B77">
        <w:rPr>
          <w:sz w:val="32"/>
          <w:szCs w:val="36"/>
        </w:rPr>
        <w:t>S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3D7AB8" w14:paraId="3528C2FC" w14:textId="77777777" w:rsidTr="009967A1">
        <w:trPr>
          <w:trHeight w:val="959"/>
        </w:trPr>
        <w:tc>
          <w:tcPr>
            <w:tcW w:w="9337" w:type="dxa"/>
          </w:tcPr>
          <w:p w14:paraId="541CA9C8" w14:textId="5523954E" w:rsidR="00627CC4" w:rsidRPr="003D7AB8" w:rsidRDefault="00627CC4" w:rsidP="00627CC4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Kick Punch Block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2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3" w:history="1">
              <w:r>
                <w:rPr>
                  <w:rStyle w:val="Hyperlink"/>
                  <w:sz w:val="24"/>
                  <w:szCs w:val="28"/>
                </w:rPr>
                <w:t>Video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4" w:history="1">
              <w:r>
                <w:rPr>
                  <w:rStyle w:val="Hyperlink"/>
                  <w:sz w:val="24"/>
                  <w:szCs w:val="28"/>
                </w:rPr>
                <w:t>Download</w:t>
              </w:r>
            </w:hyperlink>
          </w:p>
          <w:p w14:paraId="6AAA4907" w14:textId="13D79C4B" w:rsidR="00627CC4" w:rsidRDefault="004624D1" w:rsidP="00627CC4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Built a Java console game to utilize programing fundamentals including variables, methods, parameters, loops, conditionals, operators.</w:t>
            </w:r>
          </w:p>
          <w:p w14:paraId="6F90AD00" w14:textId="40882F63" w:rsidR="00627CC4" w:rsidRDefault="00627CC4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3C0DB191" w14:textId="1C250C6B" w:rsidR="00D6407E" w:rsidRPr="00D6407E" w:rsidRDefault="00D6407E" w:rsidP="00D6407E">
            <w:pPr>
              <w:pStyle w:val="Heading3"/>
              <w:contextualSpacing w:val="0"/>
              <w:outlineLvl w:val="2"/>
              <w:rPr>
                <w:color w:val="2C5C85" w:themeColor="hyperlink"/>
                <w:sz w:val="24"/>
                <w:szCs w:val="28"/>
                <w:u w:val="single"/>
              </w:rPr>
            </w:pPr>
            <w:r>
              <w:rPr>
                <w:sz w:val="24"/>
                <w:szCs w:val="28"/>
              </w:rPr>
              <w:t>Peak Insurance Group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5" w:history="1">
              <w:r w:rsidRPr="00D6407E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6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57258091" w14:textId="14E9C4F7" w:rsidR="00D6407E" w:rsidRDefault="00D6407E" w:rsidP="00D6407E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szCs w:val="24"/>
              </w:rPr>
              <w:t>y current project in development is</w:t>
            </w:r>
            <w:r>
              <w:rPr>
                <w:sz w:val="24"/>
                <w:szCs w:val="24"/>
              </w:rPr>
              <w:t xml:space="preserve"> an Angular app bootstrapped with Angular CLI</w:t>
            </w:r>
            <w:r w:rsidRPr="003D7AB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Generated components and services, modified templates, used data binding.</w:t>
            </w:r>
          </w:p>
          <w:p w14:paraId="438ECBA5" w14:textId="77777777" w:rsidR="00D6407E" w:rsidRDefault="00D6407E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4EDCC1B1" w14:textId="56CB2B51" w:rsidR="001D0BF1" w:rsidRPr="003D7AB8" w:rsidRDefault="00C3119B" w:rsidP="00801D8C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 w:rsidRPr="003D7AB8">
              <w:rPr>
                <w:sz w:val="24"/>
                <w:szCs w:val="28"/>
              </w:rPr>
              <w:t xml:space="preserve">First Website: </w:t>
            </w:r>
            <w:hyperlink r:id="rId17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18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40C45E73" w14:textId="0C9BACF5" w:rsidR="001E3120" w:rsidRDefault="00C3119B" w:rsidP="001D0BF1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 xml:space="preserve">Developed and designed </w:t>
            </w:r>
            <w:r w:rsidR="00EE5BC6">
              <w:rPr>
                <w:sz w:val="24"/>
                <w:szCs w:val="24"/>
              </w:rPr>
              <w:t xml:space="preserve">an </w:t>
            </w:r>
            <w:r w:rsidR="00381C24" w:rsidRPr="003D7AB8">
              <w:rPr>
                <w:sz w:val="24"/>
                <w:szCs w:val="24"/>
              </w:rPr>
              <w:t xml:space="preserve">eight </w:t>
            </w:r>
            <w:r w:rsidR="001014FD" w:rsidRPr="003D7AB8">
              <w:rPr>
                <w:sz w:val="24"/>
                <w:szCs w:val="24"/>
              </w:rPr>
              <w:t>page</w:t>
            </w:r>
            <w:r w:rsidR="00EE5BC6">
              <w:rPr>
                <w:sz w:val="24"/>
                <w:szCs w:val="24"/>
              </w:rPr>
              <w:t xml:space="preserve"> site</w:t>
            </w:r>
            <w:r w:rsidRPr="003D7AB8">
              <w:rPr>
                <w:sz w:val="24"/>
                <w:szCs w:val="24"/>
              </w:rPr>
              <w:t xml:space="preserve"> </w:t>
            </w:r>
            <w:r w:rsidR="00EE5BC6">
              <w:rPr>
                <w:sz w:val="24"/>
                <w:szCs w:val="24"/>
              </w:rPr>
              <w:t>while</w:t>
            </w:r>
            <w:r w:rsidRPr="003D7AB8">
              <w:rPr>
                <w:sz w:val="24"/>
                <w:szCs w:val="24"/>
              </w:rPr>
              <w:t xml:space="preserve"> at Valencia College. I </w:t>
            </w:r>
            <w:r w:rsidR="00EE5BC6">
              <w:rPr>
                <w:sz w:val="24"/>
                <w:szCs w:val="24"/>
              </w:rPr>
              <w:t>utilized</w:t>
            </w:r>
            <w:r w:rsidRPr="003D7AB8">
              <w:rPr>
                <w:sz w:val="24"/>
                <w:szCs w:val="24"/>
              </w:rPr>
              <w:t xml:space="preserve"> HTML5</w:t>
            </w:r>
            <w:r w:rsidR="00EE5BC6">
              <w:rPr>
                <w:sz w:val="24"/>
                <w:szCs w:val="24"/>
              </w:rPr>
              <w:t xml:space="preserve"> semantic tags</w:t>
            </w:r>
            <w:r w:rsidRPr="003D7AB8">
              <w:rPr>
                <w:sz w:val="24"/>
                <w:szCs w:val="24"/>
              </w:rPr>
              <w:t>, CSS3</w:t>
            </w:r>
            <w:r w:rsidR="00EE5BC6">
              <w:rPr>
                <w:sz w:val="24"/>
                <w:szCs w:val="24"/>
              </w:rPr>
              <w:t xml:space="preserve"> selectors</w:t>
            </w:r>
            <w:r w:rsidRPr="003D7AB8">
              <w:rPr>
                <w:sz w:val="24"/>
                <w:szCs w:val="24"/>
              </w:rPr>
              <w:t>, JavaScript</w:t>
            </w:r>
            <w:r w:rsidR="00351D88" w:rsidRPr="003D7AB8">
              <w:rPr>
                <w:sz w:val="24"/>
                <w:szCs w:val="24"/>
              </w:rPr>
              <w:t>, Git Terminal Commands,</w:t>
            </w:r>
            <w:r w:rsidRPr="003D7AB8">
              <w:rPr>
                <w:sz w:val="24"/>
                <w:szCs w:val="24"/>
              </w:rPr>
              <w:t xml:space="preserve"> </w:t>
            </w:r>
            <w:r w:rsidR="001E7877" w:rsidRPr="003D7AB8">
              <w:rPr>
                <w:sz w:val="24"/>
                <w:szCs w:val="24"/>
              </w:rPr>
              <w:t xml:space="preserve">and </w:t>
            </w:r>
            <w:r w:rsidRPr="003D7AB8">
              <w:rPr>
                <w:sz w:val="24"/>
                <w:szCs w:val="24"/>
              </w:rPr>
              <w:t>FileZilla FTP.</w:t>
            </w:r>
          </w:p>
          <w:p w14:paraId="5F206C76" w14:textId="77777777" w:rsidR="00583B77" w:rsidRDefault="00583B77" w:rsidP="001D0BF1">
            <w:pPr>
              <w:contextualSpacing w:val="0"/>
              <w:rPr>
                <w:sz w:val="24"/>
                <w:szCs w:val="24"/>
              </w:rPr>
            </w:pPr>
          </w:p>
          <w:p w14:paraId="2A83D90D" w14:textId="4DE61A70" w:rsidR="00583B77" w:rsidRPr="003D7AB8" w:rsidRDefault="00583B77" w:rsidP="00583B77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Rays roster</w:t>
            </w:r>
            <w:r w:rsidRPr="003D7AB8">
              <w:rPr>
                <w:sz w:val="24"/>
                <w:szCs w:val="28"/>
              </w:rPr>
              <w:t xml:space="preserve">: </w:t>
            </w:r>
            <w:hyperlink r:id="rId19" w:history="1">
              <w:r w:rsidRPr="003D7AB8">
                <w:rPr>
                  <w:rStyle w:val="Hyperlink"/>
                  <w:sz w:val="24"/>
                  <w:szCs w:val="28"/>
                </w:rPr>
                <w:t>Code</w:t>
              </w:r>
            </w:hyperlink>
            <w:r w:rsidRPr="003D7AB8">
              <w:rPr>
                <w:sz w:val="24"/>
                <w:szCs w:val="28"/>
              </w:rPr>
              <w:t xml:space="preserve"> | </w:t>
            </w:r>
            <w:hyperlink r:id="rId20" w:history="1">
              <w:r w:rsidRPr="003D7AB8">
                <w:rPr>
                  <w:rStyle w:val="Hyperlink"/>
                  <w:sz w:val="24"/>
                  <w:szCs w:val="28"/>
                </w:rPr>
                <w:t>Hosted</w:t>
              </w:r>
            </w:hyperlink>
          </w:p>
          <w:p w14:paraId="79796BE0" w14:textId="77777777" w:rsidR="00583B77" w:rsidRDefault="00EE5BC6" w:rsidP="001D0BF1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Developed a ReactJS site using the create-react-app terminal command. Created each playing card by iterating over an object that stored all the player info.  </w:t>
            </w:r>
            <w:r w:rsidR="005D0463">
              <w:rPr>
                <w:sz w:val="24"/>
                <w:szCs w:val="24"/>
              </w:rPr>
              <w:t>Included a search bar that changes</w:t>
            </w:r>
            <w:r w:rsidR="009602C4">
              <w:rPr>
                <w:sz w:val="24"/>
                <w:szCs w:val="24"/>
              </w:rPr>
              <w:t xml:space="preserve"> state with search event.</w:t>
            </w:r>
          </w:p>
          <w:p w14:paraId="05FF7B45" w14:textId="1CC5DE95" w:rsidR="00627CC4" w:rsidRPr="003D7AB8" w:rsidRDefault="00627CC4" w:rsidP="001D0BF1">
            <w:pPr>
              <w:contextualSpacing w:val="0"/>
              <w:rPr>
                <w:sz w:val="24"/>
                <w:szCs w:val="24"/>
              </w:rPr>
            </w:pPr>
          </w:p>
        </w:tc>
      </w:tr>
    </w:tbl>
    <w:p w14:paraId="6068A39F" w14:textId="77777777" w:rsidR="004624D1" w:rsidRDefault="004624D1" w:rsidP="004624D1">
      <w:pPr>
        <w:pStyle w:val="Heading1"/>
        <w:rPr>
          <w:sz w:val="32"/>
          <w:szCs w:val="36"/>
        </w:rPr>
      </w:pPr>
    </w:p>
    <w:p w14:paraId="686F97DD" w14:textId="3D9B48CA" w:rsidR="004624D1" w:rsidRPr="003D7AB8" w:rsidRDefault="004624D1" w:rsidP="004624D1">
      <w:pPr>
        <w:pStyle w:val="Heading1"/>
        <w:rPr>
          <w:sz w:val="32"/>
          <w:szCs w:val="36"/>
        </w:rPr>
      </w:pPr>
      <w:r w:rsidRPr="003D7AB8">
        <w:rPr>
          <w:sz w:val="32"/>
          <w:szCs w:val="36"/>
        </w:rPr>
        <w:t>Technologies</w:t>
      </w:r>
      <w:r w:rsidR="004F4389">
        <w:rPr>
          <w:sz w:val="32"/>
          <w:szCs w:val="36"/>
        </w:rPr>
        <w:t xml:space="preserve"> Used in projects</w:t>
      </w:r>
    </w:p>
    <w:tbl>
      <w:tblPr>
        <w:tblStyle w:val="TableGrid"/>
        <w:tblW w:w="5032" w:type="pct"/>
        <w:tblInd w:w="570" w:type="dxa"/>
        <w:tblLook w:val="0420" w:firstRow="1" w:lastRow="0" w:firstColumn="0" w:lastColumn="0" w:noHBand="0" w:noVBand="1"/>
        <w:tblDescription w:val="Skills layout table"/>
      </w:tblPr>
      <w:tblGrid>
        <w:gridCol w:w="1902"/>
        <w:gridCol w:w="588"/>
        <w:gridCol w:w="2038"/>
        <w:gridCol w:w="4892"/>
      </w:tblGrid>
      <w:tr w:rsidR="004624D1" w:rsidRPr="003D7AB8" w14:paraId="2A4A31CD" w14:textId="77777777" w:rsidTr="00D6407E">
        <w:trPr>
          <w:trHeight w:val="94"/>
        </w:trPr>
        <w:tc>
          <w:tcPr>
            <w:tcW w:w="2490" w:type="dxa"/>
            <w:gridSpan w:val="2"/>
          </w:tcPr>
          <w:p w14:paraId="1C21D8AC" w14:textId="6680CEAB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  <w:r w:rsidR="0078125E">
              <w:rPr>
                <w:sz w:val="24"/>
                <w:szCs w:val="24"/>
              </w:rPr>
              <w:t>Script</w:t>
            </w:r>
          </w:p>
          <w:p w14:paraId="5981FABA" w14:textId="2FED1B55" w:rsidR="004624D1" w:rsidRPr="003D7AB8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HTML</w:t>
            </w:r>
          </w:p>
        </w:tc>
        <w:tc>
          <w:tcPr>
            <w:tcW w:w="2038" w:type="dxa"/>
          </w:tcPr>
          <w:p w14:paraId="6A7C8CE8" w14:textId="77777777" w:rsidR="004624D1" w:rsidRPr="00251193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251193">
              <w:rPr>
                <w:sz w:val="24"/>
                <w:szCs w:val="24"/>
              </w:rPr>
              <w:t>C#</w:t>
            </w:r>
          </w:p>
          <w:p w14:paraId="47368A3B" w14:textId="0D5876E9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</w:t>
            </w:r>
          </w:p>
        </w:tc>
        <w:tc>
          <w:tcPr>
            <w:tcW w:w="4892" w:type="dxa"/>
          </w:tcPr>
          <w:p w14:paraId="1261CD22" w14:textId="77777777" w:rsidR="004624D1" w:rsidRDefault="004624D1" w:rsidP="00B306C5">
            <w:pPr>
              <w:pStyle w:val="ListBullet"/>
            </w:pPr>
            <w:r>
              <w:t>Git/GitHub/GitBash</w:t>
            </w:r>
          </w:p>
          <w:p w14:paraId="4D0740B5" w14:textId="2E87EC73" w:rsidR="004624D1" w:rsidRPr="003D7AB8" w:rsidRDefault="008613E0" w:rsidP="00B306C5">
            <w:pPr>
              <w:pStyle w:val="ListBullet"/>
            </w:pPr>
            <w:r w:rsidRPr="00251193">
              <w:rPr>
                <w:sz w:val="24"/>
                <w:szCs w:val="24"/>
              </w:rPr>
              <w:t>Bootstrap</w:t>
            </w:r>
          </w:p>
        </w:tc>
      </w:tr>
      <w:tr w:rsidR="004624D1" w:rsidRPr="003D7AB8" w14:paraId="7E72FC51" w14:textId="77777777" w:rsidTr="00D6407E">
        <w:trPr>
          <w:trHeight w:val="100"/>
        </w:trPr>
        <w:tc>
          <w:tcPr>
            <w:tcW w:w="2490" w:type="dxa"/>
            <w:gridSpan w:val="2"/>
          </w:tcPr>
          <w:p w14:paraId="7B655B56" w14:textId="363E4D38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CSS</w:t>
            </w:r>
          </w:p>
          <w:p w14:paraId="7A6DF896" w14:textId="3C00D0DD" w:rsidR="004624D1" w:rsidRPr="00BB3D50" w:rsidRDefault="0078125E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TypeScript</w:t>
            </w:r>
          </w:p>
        </w:tc>
        <w:tc>
          <w:tcPr>
            <w:tcW w:w="2038" w:type="dxa"/>
          </w:tcPr>
          <w:p w14:paraId="67E6868E" w14:textId="2569D09A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Angular</w:t>
            </w:r>
          </w:p>
          <w:p w14:paraId="11C4DD5D" w14:textId="3B7466B6" w:rsidR="004624D1" w:rsidRPr="00251193" w:rsidRDefault="008613E0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ReactJS</w:t>
            </w:r>
          </w:p>
        </w:tc>
        <w:tc>
          <w:tcPr>
            <w:tcW w:w="4892" w:type="dxa"/>
          </w:tcPr>
          <w:p w14:paraId="486D0237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Blender </w:t>
            </w:r>
          </w:p>
          <w:p w14:paraId="18FAD21F" w14:textId="77777777" w:rsidR="004624D1" w:rsidRDefault="004624D1" w:rsidP="00B306C5">
            <w:pPr>
              <w:pStyle w:val="ListBulle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Unity</w:t>
            </w:r>
          </w:p>
          <w:p w14:paraId="695BB671" w14:textId="77777777" w:rsidR="004624D1" w:rsidRPr="00BB3D50" w:rsidRDefault="004624D1" w:rsidP="00B306C5">
            <w:pPr>
              <w:pStyle w:val="ListBullet"/>
              <w:numPr>
                <w:ilvl w:val="0"/>
                <w:numId w:val="0"/>
              </w:numPr>
              <w:ind w:left="360"/>
              <w:rPr>
                <w:sz w:val="24"/>
                <w:szCs w:val="24"/>
              </w:rPr>
            </w:pPr>
          </w:p>
        </w:tc>
      </w:tr>
      <w:tr w:rsidR="004624D1" w:rsidRPr="003D7AB8" w14:paraId="2D39265F" w14:textId="77777777" w:rsidTr="00251193">
        <w:trPr>
          <w:trHeight w:val="123"/>
        </w:trPr>
        <w:tc>
          <w:tcPr>
            <w:tcW w:w="1902" w:type="dxa"/>
          </w:tcPr>
          <w:p w14:paraId="1C46A584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2626" w:type="dxa"/>
            <w:gridSpan w:val="2"/>
          </w:tcPr>
          <w:p w14:paraId="5D48769E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  <w:tc>
          <w:tcPr>
            <w:tcW w:w="4892" w:type="dxa"/>
          </w:tcPr>
          <w:p w14:paraId="3FFB780B" w14:textId="77777777" w:rsidR="004624D1" w:rsidRPr="003D7AB8" w:rsidRDefault="004624D1" w:rsidP="00B306C5">
            <w:pPr>
              <w:pStyle w:val="ListBullet"/>
              <w:numPr>
                <w:ilvl w:val="0"/>
                <w:numId w:val="0"/>
              </w:numPr>
              <w:rPr>
                <w:sz w:val="24"/>
                <w:szCs w:val="24"/>
              </w:rPr>
            </w:pPr>
          </w:p>
        </w:tc>
      </w:tr>
    </w:tbl>
    <w:sdt>
      <w:sdtPr>
        <w:rPr>
          <w:sz w:val="32"/>
          <w:szCs w:val="36"/>
        </w:rPr>
        <w:alias w:val="Education:"/>
        <w:tag w:val="Education:"/>
        <w:id w:val="-1908763273"/>
        <w:placeholder>
          <w:docPart w:val="AFFB8101EDC44AA6BF42CFF44C1EC263"/>
        </w:placeholder>
        <w:temporary/>
        <w:showingPlcHdr/>
        <w15:appearance w15:val="hidden"/>
      </w:sdtPr>
      <w:sdtEndPr/>
      <w:sdtContent>
        <w:p w14:paraId="2B47968B" w14:textId="7A9CD16E" w:rsidR="00DA59AA" w:rsidRPr="003D7AB8" w:rsidRDefault="00DA59AA" w:rsidP="0097790C">
          <w:pPr>
            <w:pStyle w:val="Heading1"/>
            <w:rPr>
              <w:sz w:val="32"/>
              <w:szCs w:val="36"/>
            </w:rPr>
          </w:pPr>
          <w:r w:rsidRPr="003D7AB8">
            <w:rPr>
              <w:sz w:val="32"/>
              <w:szCs w:val="36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3D7AB8" w14:paraId="55A71A46" w14:textId="77777777" w:rsidTr="00D66A52">
        <w:tc>
          <w:tcPr>
            <w:tcW w:w="9355" w:type="dxa"/>
          </w:tcPr>
          <w:p w14:paraId="3447FA7C" w14:textId="77777777" w:rsidR="001D0BF1" w:rsidRPr="003D7AB8" w:rsidRDefault="006127B8" w:rsidP="001D0BF1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 w:rsidRPr="003D7AB8">
              <w:rPr>
                <w:sz w:val="28"/>
                <w:szCs w:val="28"/>
              </w:rPr>
              <w:t>Bachelor of Business administration</w:t>
            </w:r>
            <w:r w:rsidR="001D0BF1" w:rsidRPr="003D7AB8">
              <w:rPr>
                <w:sz w:val="28"/>
                <w:szCs w:val="28"/>
              </w:rPr>
              <w:t xml:space="preserve">, </w:t>
            </w:r>
            <w:r w:rsidRPr="008C18CA">
              <w:rPr>
                <w:rStyle w:val="SubtleReference"/>
              </w:rPr>
              <w:t>University of Toledo</w:t>
            </w:r>
          </w:p>
          <w:p w14:paraId="48613E7D" w14:textId="24BFD755" w:rsidR="00583B77" w:rsidRPr="003D7AB8" w:rsidRDefault="006127B8" w:rsidP="007538DC">
            <w:pPr>
              <w:contextualSpacing w:val="0"/>
              <w:rPr>
                <w:sz w:val="24"/>
                <w:szCs w:val="24"/>
              </w:rPr>
            </w:pPr>
            <w:r w:rsidRPr="003D7AB8">
              <w:rPr>
                <w:sz w:val="24"/>
                <w:szCs w:val="24"/>
              </w:rPr>
              <w:t>Graduated cum laude in finance with an accounting minor.</w:t>
            </w:r>
          </w:p>
        </w:tc>
      </w:tr>
      <w:tr w:rsidR="00F61DF9" w:rsidRPr="003D7AB8" w14:paraId="7B8D5E39" w14:textId="77777777" w:rsidTr="00F61DF9">
        <w:tc>
          <w:tcPr>
            <w:tcW w:w="9355" w:type="dxa"/>
            <w:tcMar>
              <w:top w:w="216" w:type="dxa"/>
            </w:tcMar>
          </w:tcPr>
          <w:p w14:paraId="7053D18B" w14:textId="5981998C" w:rsidR="00F61DF9" w:rsidRPr="003D7AB8" w:rsidRDefault="00583B77" w:rsidP="00F61DF9">
            <w:pPr>
              <w:pStyle w:val="Heading2"/>
              <w:contextualSpacing w:val="0"/>
              <w:outlineLvl w:val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programming</w:t>
            </w:r>
            <w:r w:rsidR="00F61DF9" w:rsidRPr="003D7AB8">
              <w:rPr>
                <w:sz w:val="28"/>
                <w:szCs w:val="28"/>
              </w:rPr>
              <w:t xml:space="preserve">, </w:t>
            </w:r>
            <w:r>
              <w:rPr>
                <w:rStyle w:val="SubtleReference"/>
              </w:rPr>
              <w:t>Seminole state</w:t>
            </w:r>
            <w:r w:rsidR="006127B8" w:rsidRPr="00583B77">
              <w:rPr>
                <w:rStyle w:val="SubtleReference"/>
              </w:rPr>
              <w:t xml:space="preserve"> College</w:t>
            </w:r>
          </w:p>
          <w:p w14:paraId="5A9AB136" w14:textId="01EC0341" w:rsidR="00583B77" w:rsidRPr="003D7AB8" w:rsidRDefault="00627CC4" w:rsidP="00F61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Learned</w:t>
            </w:r>
            <w:r w:rsidR="008C18CA">
              <w:rPr>
                <w:sz w:val="24"/>
                <w:szCs w:val="24"/>
              </w:rPr>
              <w:t xml:space="preserve"> iteration, initialization, conditional processing, sequencing, data formats.</w:t>
            </w:r>
          </w:p>
        </w:tc>
      </w:tr>
      <w:tr w:rsidR="00583B77" w:rsidRPr="003D7AB8" w14:paraId="2092CAE0" w14:textId="77777777" w:rsidTr="00F61DF9">
        <w:tc>
          <w:tcPr>
            <w:tcW w:w="9355" w:type="dxa"/>
            <w:tcMar>
              <w:top w:w="216" w:type="dxa"/>
            </w:tcMar>
          </w:tcPr>
          <w:p w14:paraId="09C98A65" w14:textId="369F2ED4" w:rsidR="00583B77" w:rsidRDefault="00583B77" w:rsidP="00F61DF9">
            <w:pPr>
              <w:pStyle w:val="Heading2"/>
              <w:outlineLvl w:val="1"/>
              <w:rPr>
                <w:rStyle w:val="SubtleReference"/>
              </w:rPr>
            </w:pPr>
            <w:r>
              <w:rPr>
                <w:sz w:val="28"/>
                <w:szCs w:val="28"/>
              </w:rPr>
              <w:t>Website development</w:t>
            </w:r>
            <w:r w:rsidRPr="003D7AB8">
              <w:rPr>
                <w:sz w:val="28"/>
                <w:szCs w:val="28"/>
              </w:rPr>
              <w:t xml:space="preserve">, </w:t>
            </w:r>
            <w:r w:rsidRPr="00583B77">
              <w:rPr>
                <w:rStyle w:val="SubtleReference"/>
              </w:rPr>
              <w:t>Valencia College</w:t>
            </w:r>
          </w:p>
          <w:p w14:paraId="397A36BD" w14:textId="0FAAE1FA" w:rsidR="004624D1" w:rsidRPr="004624D1" w:rsidRDefault="008C18CA" w:rsidP="00F61DF9">
            <w:pPr>
              <w:pStyle w:val="Heading2"/>
              <w:outlineLvl w:val="1"/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</w:pP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Worked on front end development in collaborative and individual en</w:t>
            </w:r>
            <w:r w:rsidR="00B22D5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v</w:t>
            </w:r>
            <w:r w:rsidRPr="008C18CA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4"/>
                <w:szCs w:val="24"/>
              </w:rPr>
              <w:t>ironments.</w:t>
            </w:r>
          </w:p>
        </w:tc>
      </w:tr>
    </w:tbl>
    <w:p w14:paraId="4302A57C" w14:textId="77777777" w:rsidR="004624D1" w:rsidRDefault="004624D1" w:rsidP="00B22D5A">
      <w:pPr>
        <w:pStyle w:val="Heading1"/>
        <w:rPr>
          <w:sz w:val="32"/>
          <w:szCs w:val="36"/>
        </w:rPr>
      </w:pPr>
    </w:p>
    <w:p w14:paraId="072E2241" w14:textId="57935A31" w:rsidR="00B22D5A" w:rsidRPr="003D7AB8" w:rsidRDefault="00B22D5A" w:rsidP="00B22D5A">
      <w:pPr>
        <w:pStyle w:val="Heading1"/>
        <w:rPr>
          <w:sz w:val="32"/>
          <w:szCs w:val="36"/>
        </w:rPr>
      </w:pPr>
      <w:r>
        <w:rPr>
          <w:sz w:val="32"/>
          <w:szCs w:val="36"/>
        </w:rPr>
        <w:t>Employment</w:t>
      </w:r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B22D5A" w:rsidRPr="003D7AB8" w14:paraId="047A29E1" w14:textId="77777777" w:rsidTr="001E49F6">
        <w:trPr>
          <w:trHeight w:val="959"/>
        </w:trPr>
        <w:tc>
          <w:tcPr>
            <w:tcW w:w="9337" w:type="dxa"/>
          </w:tcPr>
          <w:p w14:paraId="2566EEE5" w14:textId="06506479" w:rsidR="00DC6025" w:rsidRPr="00B22D5A" w:rsidRDefault="00DC6025" w:rsidP="00DC6025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>Great american financial group: summit</w:t>
            </w:r>
            <w:r w:rsidRPr="001F3941">
              <w:rPr>
                <w:caps w:val="0"/>
                <w:sz w:val="24"/>
                <w:szCs w:val="28"/>
              </w:rPr>
              <w:t xml:space="preserve"> (</w:t>
            </w:r>
            <w:r>
              <w:rPr>
                <w:caps w:val="0"/>
                <w:sz w:val="24"/>
                <w:szCs w:val="28"/>
              </w:rPr>
              <w:t>Jan</w:t>
            </w:r>
            <w:r>
              <w:rPr>
                <w:caps w:val="0"/>
                <w:sz w:val="24"/>
                <w:szCs w:val="28"/>
              </w:rPr>
              <w:t xml:space="preserve"> ’</w:t>
            </w:r>
            <w:r>
              <w:rPr>
                <w:caps w:val="0"/>
                <w:sz w:val="24"/>
                <w:szCs w:val="28"/>
              </w:rPr>
              <w:t>20</w:t>
            </w:r>
            <w:r>
              <w:rPr>
                <w:caps w:val="0"/>
                <w:sz w:val="24"/>
                <w:szCs w:val="28"/>
              </w:rPr>
              <w:t xml:space="preserve"> – </w:t>
            </w:r>
            <w:r>
              <w:rPr>
                <w:caps w:val="0"/>
                <w:sz w:val="24"/>
                <w:szCs w:val="28"/>
              </w:rPr>
              <w:t>Present</w:t>
            </w:r>
            <w:r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>
              <w:rPr>
                <w:rStyle w:val="Hyperlink"/>
                <w:color w:val="1D824C" w:themeColor="accent1"/>
                <w:sz w:val="24"/>
                <w:u w:val="none"/>
              </w:rPr>
              <w:t>ASSOCIATE APPLICATIONS ANALYST AND DEVELOPER</w:t>
            </w:r>
          </w:p>
          <w:p w14:paraId="5E39EDB9" w14:textId="4F0B98B6" w:rsidR="00DC6025" w:rsidRPr="00DC6025" w:rsidRDefault="00DC6025" w:rsidP="00DC602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an agile framework for developing</w:t>
            </w:r>
            <w:r>
              <w:rPr>
                <w:szCs w:val="24"/>
              </w:rPr>
              <w:t xml:space="preserve"> new web applications.</w:t>
            </w:r>
          </w:p>
          <w:p w14:paraId="5CC2FE45" w14:textId="2697AE87" w:rsidR="00DC6025" w:rsidRDefault="00DC6025" w:rsidP="00DC602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support to the business team when bugs are found in production code.</w:t>
            </w:r>
          </w:p>
          <w:p w14:paraId="240F3D2C" w14:textId="7D6DB953" w:rsidR="00DC6025" w:rsidRPr="007422AB" w:rsidRDefault="00DC6025" w:rsidP="00DC6025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working remotely full time.</w:t>
            </w:r>
          </w:p>
          <w:p w14:paraId="77557B45" w14:textId="77777777" w:rsidR="00DC6025" w:rsidRDefault="00DC6025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</w:p>
          <w:p w14:paraId="0FE4CA6B" w14:textId="34D7DBBE" w:rsidR="00B22D5A" w:rsidRPr="00B22D5A" w:rsidRDefault="00B22D5A" w:rsidP="001E49F6">
            <w:pPr>
              <w:pStyle w:val="Heading3"/>
              <w:contextualSpacing w:val="0"/>
              <w:outlineLvl w:val="2"/>
              <w:rPr>
                <w:rStyle w:val="Hyperlink"/>
                <w:u w:val="none"/>
              </w:rPr>
            </w:pPr>
            <w:r>
              <w:rPr>
                <w:sz w:val="24"/>
                <w:szCs w:val="28"/>
              </w:rPr>
              <w:t>FAIRWINDS Credit union</w:t>
            </w:r>
            <w:r w:rsidR="001F3941" w:rsidRPr="001F3941">
              <w:rPr>
                <w:caps w:val="0"/>
                <w:sz w:val="24"/>
                <w:szCs w:val="28"/>
              </w:rPr>
              <w:t xml:space="preserve"> (</w:t>
            </w:r>
            <w:r w:rsidR="001F3941">
              <w:rPr>
                <w:caps w:val="0"/>
                <w:sz w:val="24"/>
                <w:szCs w:val="28"/>
              </w:rPr>
              <w:t xml:space="preserve">Sep ’18 – </w:t>
            </w:r>
            <w:r w:rsidR="009B1DFD">
              <w:rPr>
                <w:caps w:val="0"/>
                <w:sz w:val="24"/>
                <w:szCs w:val="28"/>
              </w:rPr>
              <w:t>Dec</w:t>
            </w:r>
            <w:r w:rsidR="004A20EB">
              <w:rPr>
                <w:caps w:val="0"/>
                <w:sz w:val="24"/>
                <w:szCs w:val="28"/>
              </w:rPr>
              <w:t xml:space="preserve"> ‘20</w:t>
            </w:r>
            <w:r w:rsidR="001F3941"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Member Service Representative</w:t>
            </w:r>
          </w:p>
          <w:p w14:paraId="57362431" w14:textId="79D9C91E" w:rsidR="00B22D5A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Spoke directly with members and recommended credit union products.</w:t>
            </w:r>
          </w:p>
          <w:p w14:paraId="4CE8C7F3" w14:textId="3C4713AA" w:rsid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Handled confidential information while performing account services.</w:t>
            </w:r>
          </w:p>
          <w:p w14:paraId="2E50997A" w14:textId="210FEB99" w:rsidR="007422AB" w:rsidRPr="007422AB" w:rsidRDefault="007422AB" w:rsidP="007422AB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high transaction accuracy.</w:t>
            </w:r>
          </w:p>
          <w:p w14:paraId="531743EA" w14:textId="77777777" w:rsidR="00B22D5A" w:rsidRDefault="00B22D5A" w:rsidP="001E49F6">
            <w:pPr>
              <w:contextualSpacing w:val="0"/>
              <w:rPr>
                <w:sz w:val="24"/>
                <w:szCs w:val="24"/>
              </w:rPr>
            </w:pPr>
          </w:p>
          <w:p w14:paraId="3E95593A" w14:textId="2D73ABD8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American Signature</w:t>
            </w:r>
            <w:r w:rsidR="001F3941">
              <w:rPr>
                <w:sz w:val="24"/>
                <w:szCs w:val="28"/>
              </w:rPr>
              <w:t xml:space="preserve"> </w:t>
            </w:r>
            <w:r w:rsidR="001F3941" w:rsidRPr="001F3941">
              <w:rPr>
                <w:caps w:val="0"/>
                <w:sz w:val="24"/>
                <w:szCs w:val="28"/>
              </w:rPr>
              <w:t>(Dec ’14 – Aug ’18</w:t>
            </w:r>
            <w:r w:rsidR="001F3941" w:rsidRPr="00421CE0">
              <w:rPr>
                <w:caps w:val="0"/>
                <w:sz w:val="24"/>
              </w:rPr>
              <w:t>)</w:t>
            </w:r>
            <w:r w:rsidRPr="00421CE0">
              <w:rPr>
                <w:caps w:val="0"/>
                <w:sz w:val="24"/>
              </w:rPr>
              <w:t>:</w:t>
            </w:r>
            <w:r w:rsidRPr="00421CE0">
              <w:rPr>
                <w:sz w:val="24"/>
              </w:rPr>
              <w:t xml:space="preserve">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Sales Consultant</w:t>
            </w:r>
          </w:p>
          <w:p w14:paraId="4E1B32EC" w14:textId="4C56DCBD" w:rsidR="00BB3D50" w:rsidRDefault="00E35B9C" w:rsidP="00E35B9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Developed a training program that was adopted by the corporate</w:t>
            </w:r>
            <w:r w:rsidR="00BB3D50" w:rsidRPr="00BB3D50">
              <w:rPr>
                <w:sz w:val="24"/>
                <w:szCs w:val="24"/>
              </w:rPr>
              <w:t xml:space="preserve"> </w:t>
            </w:r>
            <w:r w:rsidRPr="00BB3D50">
              <w:rPr>
                <w:sz w:val="24"/>
                <w:szCs w:val="24"/>
              </w:rPr>
              <w:t>office to increases sales of ‘Pure Promise’ warranties</w:t>
            </w:r>
            <w:r w:rsidR="00BB3D50" w:rsidRPr="00BB3D50">
              <w:rPr>
                <w:sz w:val="24"/>
                <w:szCs w:val="24"/>
              </w:rPr>
              <w:t>.</w:t>
            </w:r>
          </w:p>
          <w:p w14:paraId="4A24B935" w14:textId="77777777" w:rsidR="00BB3D50" w:rsidRPr="00BB3D50" w:rsidRDefault="00BB3D50" w:rsidP="00BB3D50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BB3D50">
              <w:rPr>
                <w:sz w:val="24"/>
                <w:szCs w:val="24"/>
              </w:rPr>
              <w:t>Received a variety of performance-based acknowledgments: In-Store Financing</w:t>
            </w:r>
          </w:p>
          <w:p w14:paraId="7DE1FA3F" w14:textId="49A96966" w:rsidR="00BB3D50" w:rsidRDefault="00BB3D50" w:rsidP="00BB3D50">
            <w:pPr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E35B9C">
              <w:rPr>
                <w:sz w:val="24"/>
                <w:szCs w:val="24"/>
              </w:rPr>
              <w:t>Competition Winner, Bedding Add-On Competition Winner, Tax Season Goal Winner</w:t>
            </w:r>
            <w:r w:rsidR="00531DBC">
              <w:rPr>
                <w:sz w:val="24"/>
                <w:szCs w:val="24"/>
              </w:rPr>
              <w:t>.</w:t>
            </w:r>
            <w:r w:rsidR="00531DBC">
              <w:rPr>
                <w:sz w:val="24"/>
                <w:szCs w:val="24"/>
              </w:rPr>
              <w:br/>
            </w:r>
            <w:r w:rsidRPr="00E35B9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165CC1B" w14:textId="719C4C66" w:rsidR="00B22D5A" w:rsidRPr="003D7AB8" w:rsidRDefault="00B22D5A" w:rsidP="001E49F6">
            <w:pPr>
              <w:pStyle w:val="Heading3"/>
              <w:contextualSpacing w:val="0"/>
              <w:outlineLvl w:val="2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Green Bay Packaging</w:t>
            </w:r>
            <w:r w:rsidR="001F3941">
              <w:rPr>
                <w:sz w:val="24"/>
                <w:szCs w:val="28"/>
              </w:rPr>
              <w:t xml:space="preserve"> </w:t>
            </w:r>
            <w:r w:rsidR="001F3941" w:rsidRPr="001F3941">
              <w:rPr>
                <w:caps w:val="0"/>
                <w:sz w:val="24"/>
                <w:szCs w:val="28"/>
              </w:rPr>
              <w:t>(</w:t>
            </w:r>
            <w:r w:rsidR="001F3941">
              <w:rPr>
                <w:caps w:val="0"/>
                <w:sz w:val="24"/>
                <w:szCs w:val="28"/>
              </w:rPr>
              <w:t>Oct ’11 – Nov ’14</w:t>
            </w:r>
            <w:r w:rsidR="001F3941" w:rsidRPr="001F3941">
              <w:rPr>
                <w:caps w:val="0"/>
                <w:sz w:val="24"/>
                <w:szCs w:val="28"/>
              </w:rPr>
              <w:t>)</w:t>
            </w:r>
            <w:r w:rsidRPr="00421CE0">
              <w:rPr>
                <w:sz w:val="24"/>
              </w:rPr>
              <w:t xml:space="preserve">: </w:t>
            </w:r>
            <w:r w:rsidRPr="00421CE0">
              <w:rPr>
                <w:rStyle w:val="Hyperlink"/>
                <w:color w:val="1D824C" w:themeColor="accent1"/>
                <w:sz w:val="24"/>
                <w:u w:val="none"/>
              </w:rPr>
              <w:t>Cost Estimator</w:t>
            </w:r>
          </w:p>
          <w:p w14:paraId="15A9846E" w14:textId="77777777" w:rsidR="00B22D5A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Analyzed and reported costs associated with manufacturing corrugated products</w:t>
            </w:r>
            <w:r>
              <w:rPr>
                <w:sz w:val="24"/>
                <w:szCs w:val="24"/>
              </w:rPr>
              <w:t>.</w:t>
            </w:r>
          </w:p>
          <w:p w14:paraId="54369076" w14:textId="77777777" w:rsid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Collaborated with a multidisciplinary team throughout the quoting process</w:t>
            </w:r>
            <w:r>
              <w:rPr>
                <w:sz w:val="24"/>
                <w:szCs w:val="24"/>
              </w:rPr>
              <w:t>.</w:t>
            </w:r>
          </w:p>
          <w:p w14:paraId="218E783A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Planned and lead ‘Machine Limitations’ project meetings in order to determine</w:t>
            </w:r>
          </w:p>
          <w:p w14:paraId="7FA723DF" w14:textId="77777777" w:rsid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productivity and cost efficiency of factory machinery</w:t>
            </w:r>
            <w:r>
              <w:rPr>
                <w:sz w:val="24"/>
                <w:szCs w:val="24"/>
              </w:rPr>
              <w:t>.</w:t>
            </w:r>
          </w:p>
          <w:p w14:paraId="0F2CF44B" w14:textId="77777777" w:rsidR="00531DBC" w:rsidRPr="00531DBC" w:rsidRDefault="00531DBC" w:rsidP="00531DBC">
            <w:pPr>
              <w:pStyle w:val="ListParagraph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Created a training guide to be implemented with future employees covering job</w:t>
            </w:r>
          </w:p>
          <w:p w14:paraId="5953F210" w14:textId="36917729" w:rsidR="00531DBC" w:rsidRPr="00531DBC" w:rsidRDefault="00531DBC" w:rsidP="00531DBC">
            <w:pPr>
              <w:pStyle w:val="ListParagraph"/>
              <w:ind w:left="360"/>
              <w:rPr>
                <w:sz w:val="24"/>
                <w:szCs w:val="24"/>
              </w:rPr>
            </w:pPr>
            <w:r w:rsidRPr="00531DBC">
              <w:rPr>
                <w:sz w:val="24"/>
                <w:szCs w:val="24"/>
              </w:rPr>
              <w:t>expectations and responsibilities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D3991CE" w14:textId="00BDC28F" w:rsidR="00B51D1B" w:rsidRPr="004742D2" w:rsidRDefault="00B51D1B" w:rsidP="00B22D5A">
      <w:pPr>
        <w:pStyle w:val="Heading1"/>
        <w:rPr>
          <w:b w:val="0"/>
          <w:bCs/>
          <w:sz w:val="2"/>
          <w:szCs w:val="2"/>
        </w:rPr>
      </w:pPr>
    </w:p>
    <w:sectPr w:rsidR="00B51D1B" w:rsidRPr="004742D2" w:rsidSect="005A1B10">
      <w:footerReference w:type="default" r:id="rId21"/>
      <w:headerReference w:type="first" r:id="rId22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417FC" w14:textId="77777777" w:rsidR="00B929A4" w:rsidRDefault="00B929A4" w:rsidP="0068194B">
      <w:r>
        <w:separator/>
      </w:r>
    </w:p>
    <w:p w14:paraId="5108C895" w14:textId="77777777" w:rsidR="00B929A4" w:rsidRDefault="00B929A4"/>
    <w:p w14:paraId="5903D225" w14:textId="77777777" w:rsidR="00B929A4" w:rsidRDefault="00B929A4"/>
  </w:endnote>
  <w:endnote w:type="continuationSeparator" w:id="0">
    <w:p w14:paraId="12D08C2C" w14:textId="77777777" w:rsidR="00B929A4" w:rsidRDefault="00B929A4" w:rsidP="0068194B">
      <w:r>
        <w:continuationSeparator/>
      </w:r>
    </w:p>
    <w:p w14:paraId="659E2F1A" w14:textId="77777777" w:rsidR="00B929A4" w:rsidRDefault="00B929A4"/>
    <w:p w14:paraId="0081F55B" w14:textId="77777777" w:rsidR="00B929A4" w:rsidRDefault="00B929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221E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AA962" w14:textId="77777777" w:rsidR="00B929A4" w:rsidRDefault="00B929A4" w:rsidP="0068194B">
      <w:r>
        <w:separator/>
      </w:r>
    </w:p>
    <w:p w14:paraId="0B90E467" w14:textId="77777777" w:rsidR="00B929A4" w:rsidRDefault="00B929A4"/>
    <w:p w14:paraId="5097080D" w14:textId="77777777" w:rsidR="00B929A4" w:rsidRDefault="00B929A4"/>
  </w:footnote>
  <w:footnote w:type="continuationSeparator" w:id="0">
    <w:p w14:paraId="637B30A2" w14:textId="77777777" w:rsidR="00B929A4" w:rsidRDefault="00B929A4" w:rsidP="0068194B">
      <w:r>
        <w:continuationSeparator/>
      </w:r>
    </w:p>
    <w:p w14:paraId="0805B483" w14:textId="77777777" w:rsidR="00B929A4" w:rsidRDefault="00B929A4"/>
    <w:p w14:paraId="5DEAAA27" w14:textId="77777777" w:rsidR="00B929A4" w:rsidRDefault="00B929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DCBDA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4AB5CF2" wp14:editId="7D199237">
              <wp:simplePos x="0" y="0"/>
              <wp:positionH relativeFrom="page">
                <wp:align>right</wp:align>
              </wp:positionH>
              <wp:positionV relativeFrom="page">
                <wp:posOffset>2097224</wp:posOffset>
              </wp:positionV>
              <wp:extent cx="7772400" cy="0"/>
              <wp:effectExtent l="0" t="0" r="0" b="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E1CFA1C" id="Straight Connector 5" o:spid="_x0000_s1026" alt="Header dividing line" style="position:absolute;z-index:-251657216;visibility:visible;mso-wrap-style:square;mso-width-percent:1000;mso-wrap-distance-left:9pt;mso-wrap-distance-top:0;mso-wrap-distance-right:9pt;mso-wrap-distance-bottom:0;mso-position-horizontal:right;mso-position-horizontal-relative:page;mso-position-vertical:absolute;mso-position-vertical-relative:page;mso-width-percent:1000;mso-width-relative:page" from="560.8pt,165.15pt" to="1172.8pt,1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54D6814"/>
    <w:multiLevelType w:val="hybridMultilevel"/>
    <w:tmpl w:val="B0986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2A95C67"/>
    <w:multiLevelType w:val="hybridMultilevel"/>
    <w:tmpl w:val="2E62C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446BE"/>
    <w:multiLevelType w:val="hybridMultilevel"/>
    <w:tmpl w:val="797A9F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35C344E3"/>
    <w:multiLevelType w:val="hybridMultilevel"/>
    <w:tmpl w:val="0CBE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496"/>
    <w:rsid w:val="000001EF"/>
    <w:rsid w:val="00006696"/>
    <w:rsid w:val="00007322"/>
    <w:rsid w:val="00007728"/>
    <w:rsid w:val="00013903"/>
    <w:rsid w:val="00024584"/>
    <w:rsid w:val="00024730"/>
    <w:rsid w:val="00055E95"/>
    <w:rsid w:val="0007021F"/>
    <w:rsid w:val="000B2BA5"/>
    <w:rsid w:val="000F2F8C"/>
    <w:rsid w:val="0010006E"/>
    <w:rsid w:val="001014FD"/>
    <w:rsid w:val="001045A8"/>
    <w:rsid w:val="00114A91"/>
    <w:rsid w:val="001427E1"/>
    <w:rsid w:val="00163668"/>
    <w:rsid w:val="00171566"/>
    <w:rsid w:val="00174676"/>
    <w:rsid w:val="001755A8"/>
    <w:rsid w:val="00184014"/>
    <w:rsid w:val="00191322"/>
    <w:rsid w:val="00192008"/>
    <w:rsid w:val="001C0E68"/>
    <w:rsid w:val="001C4B6F"/>
    <w:rsid w:val="001D0BF1"/>
    <w:rsid w:val="001E3120"/>
    <w:rsid w:val="001E467D"/>
    <w:rsid w:val="001E7877"/>
    <w:rsid w:val="001E7E0C"/>
    <w:rsid w:val="001F0BB0"/>
    <w:rsid w:val="001F3941"/>
    <w:rsid w:val="001F4E6D"/>
    <w:rsid w:val="001F6140"/>
    <w:rsid w:val="002029B6"/>
    <w:rsid w:val="00203573"/>
    <w:rsid w:val="0020597D"/>
    <w:rsid w:val="00213B4C"/>
    <w:rsid w:val="00217496"/>
    <w:rsid w:val="002253B0"/>
    <w:rsid w:val="00236D54"/>
    <w:rsid w:val="00241D8C"/>
    <w:rsid w:val="00241FDB"/>
    <w:rsid w:val="0024720C"/>
    <w:rsid w:val="00251193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143"/>
    <w:rsid w:val="00307140"/>
    <w:rsid w:val="00316DFF"/>
    <w:rsid w:val="00325B57"/>
    <w:rsid w:val="003273E2"/>
    <w:rsid w:val="00336056"/>
    <w:rsid w:val="00351D88"/>
    <w:rsid w:val="003544E1"/>
    <w:rsid w:val="00357A15"/>
    <w:rsid w:val="00366398"/>
    <w:rsid w:val="00381C24"/>
    <w:rsid w:val="003A0632"/>
    <w:rsid w:val="003A30E5"/>
    <w:rsid w:val="003A6ADF"/>
    <w:rsid w:val="003B5928"/>
    <w:rsid w:val="003D0E8C"/>
    <w:rsid w:val="003D380F"/>
    <w:rsid w:val="003D7AB8"/>
    <w:rsid w:val="003E160D"/>
    <w:rsid w:val="003E4CB4"/>
    <w:rsid w:val="003F1D5F"/>
    <w:rsid w:val="003F4CAB"/>
    <w:rsid w:val="00405128"/>
    <w:rsid w:val="00406CFF"/>
    <w:rsid w:val="00416B25"/>
    <w:rsid w:val="00420592"/>
    <w:rsid w:val="00421CE0"/>
    <w:rsid w:val="004319E0"/>
    <w:rsid w:val="004343CC"/>
    <w:rsid w:val="00437E8C"/>
    <w:rsid w:val="00440225"/>
    <w:rsid w:val="00452BE8"/>
    <w:rsid w:val="00461E6E"/>
    <w:rsid w:val="004624D1"/>
    <w:rsid w:val="004726BC"/>
    <w:rsid w:val="00474105"/>
    <w:rsid w:val="004742D2"/>
    <w:rsid w:val="00480E6E"/>
    <w:rsid w:val="00486277"/>
    <w:rsid w:val="004941B9"/>
    <w:rsid w:val="00494CF6"/>
    <w:rsid w:val="00495F8D"/>
    <w:rsid w:val="004A1FAE"/>
    <w:rsid w:val="004A20EB"/>
    <w:rsid w:val="004A32FF"/>
    <w:rsid w:val="004B06EB"/>
    <w:rsid w:val="004B6AD0"/>
    <w:rsid w:val="004C2D5D"/>
    <w:rsid w:val="004C33E1"/>
    <w:rsid w:val="004E01EB"/>
    <w:rsid w:val="004E2794"/>
    <w:rsid w:val="004F4389"/>
    <w:rsid w:val="00510392"/>
    <w:rsid w:val="00513E2A"/>
    <w:rsid w:val="00531DBC"/>
    <w:rsid w:val="005472DC"/>
    <w:rsid w:val="00566986"/>
    <w:rsid w:val="00566A35"/>
    <w:rsid w:val="0056701E"/>
    <w:rsid w:val="005740D7"/>
    <w:rsid w:val="0057648B"/>
    <w:rsid w:val="00583B77"/>
    <w:rsid w:val="0058656D"/>
    <w:rsid w:val="00593659"/>
    <w:rsid w:val="005A0F26"/>
    <w:rsid w:val="005A1B10"/>
    <w:rsid w:val="005A6850"/>
    <w:rsid w:val="005B1B1B"/>
    <w:rsid w:val="005B36E0"/>
    <w:rsid w:val="005C5932"/>
    <w:rsid w:val="005C7099"/>
    <w:rsid w:val="005D0463"/>
    <w:rsid w:val="005D3CA7"/>
    <w:rsid w:val="005D4CC1"/>
    <w:rsid w:val="005E45D5"/>
    <w:rsid w:val="005F4B91"/>
    <w:rsid w:val="005F55D2"/>
    <w:rsid w:val="006127B8"/>
    <w:rsid w:val="0062312F"/>
    <w:rsid w:val="00625F2C"/>
    <w:rsid w:val="00627CC4"/>
    <w:rsid w:val="006618E9"/>
    <w:rsid w:val="0068194B"/>
    <w:rsid w:val="00692703"/>
    <w:rsid w:val="006A1962"/>
    <w:rsid w:val="006B5D48"/>
    <w:rsid w:val="006B7D7B"/>
    <w:rsid w:val="006C1128"/>
    <w:rsid w:val="006C1A5E"/>
    <w:rsid w:val="006E1507"/>
    <w:rsid w:val="00712D8B"/>
    <w:rsid w:val="007273B7"/>
    <w:rsid w:val="00733E0A"/>
    <w:rsid w:val="007422AB"/>
    <w:rsid w:val="0074403D"/>
    <w:rsid w:val="00746D44"/>
    <w:rsid w:val="007538DC"/>
    <w:rsid w:val="00757803"/>
    <w:rsid w:val="00765E78"/>
    <w:rsid w:val="0078125E"/>
    <w:rsid w:val="00790402"/>
    <w:rsid w:val="0079206B"/>
    <w:rsid w:val="00796076"/>
    <w:rsid w:val="007C0566"/>
    <w:rsid w:val="007C606B"/>
    <w:rsid w:val="007E6A61"/>
    <w:rsid w:val="007F5A8A"/>
    <w:rsid w:val="00801140"/>
    <w:rsid w:val="00801D8C"/>
    <w:rsid w:val="00803404"/>
    <w:rsid w:val="00815B73"/>
    <w:rsid w:val="00834955"/>
    <w:rsid w:val="00850D55"/>
    <w:rsid w:val="00855B59"/>
    <w:rsid w:val="00860461"/>
    <w:rsid w:val="008613E0"/>
    <w:rsid w:val="0086487C"/>
    <w:rsid w:val="00870B20"/>
    <w:rsid w:val="008829F8"/>
    <w:rsid w:val="00885897"/>
    <w:rsid w:val="008A6538"/>
    <w:rsid w:val="008B09C3"/>
    <w:rsid w:val="008C18CA"/>
    <w:rsid w:val="008C7056"/>
    <w:rsid w:val="008E2D4B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02C4"/>
    <w:rsid w:val="00963214"/>
    <w:rsid w:val="009650EA"/>
    <w:rsid w:val="00976787"/>
    <w:rsid w:val="0097790C"/>
    <w:rsid w:val="0098506E"/>
    <w:rsid w:val="009967A1"/>
    <w:rsid w:val="009A3902"/>
    <w:rsid w:val="009A44CE"/>
    <w:rsid w:val="009B1DFD"/>
    <w:rsid w:val="009C4DFC"/>
    <w:rsid w:val="009D44F8"/>
    <w:rsid w:val="009E3160"/>
    <w:rsid w:val="009F220C"/>
    <w:rsid w:val="009F3B05"/>
    <w:rsid w:val="009F4931"/>
    <w:rsid w:val="00A14534"/>
    <w:rsid w:val="00A16DAA"/>
    <w:rsid w:val="00A20B7F"/>
    <w:rsid w:val="00A24162"/>
    <w:rsid w:val="00A25023"/>
    <w:rsid w:val="00A270EA"/>
    <w:rsid w:val="00A34845"/>
    <w:rsid w:val="00A34BA2"/>
    <w:rsid w:val="00A36F27"/>
    <w:rsid w:val="00A42E32"/>
    <w:rsid w:val="00A46E63"/>
    <w:rsid w:val="00A51DC5"/>
    <w:rsid w:val="00A53DE1"/>
    <w:rsid w:val="00A615E1"/>
    <w:rsid w:val="00A62A99"/>
    <w:rsid w:val="00A755E8"/>
    <w:rsid w:val="00A75944"/>
    <w:rsid w:val="00A821B5"/>
    <w:rsid w:val="00A8227F"/>
    <w:rsid w:val="00A93A5D"/>
    <w:rsid w:val="00AA7F81"/>
    <w:rsid w:val="00AB32F8"/>
    <w:rsid w:val="00AB610B"/>
    <w:rsid w:val="00AC4D3F"/>
    <w:rsid w:val="00AD360E"/>
    <w:rsid w:val="00AD40FB"/>
    <w:rsid w:val="00AD782D"/>
    <w:rsid w:val="00AE7650"/>
    <w:rsid w:val="00B0240C"/>
    <w:rsid w:val="00B06152"/>
    <w:rsid w:val="00B10EBE"/>
    <w:rsid w:val="00B22964"/>
    <w:rsid w:val="00B22D5A"/>
    <w:rsid w:val="00B236F1"/>
    <w:rsid w:val="00B35FAA"/>
    <w:rsid w:val="00B50F99"/>
    <w:rsid w:val="00B51D1B"/>
    <w:rsid w:val="00B540F4"/>
    <w:rsid w:val="00B60FD0"/>
    <w:rsid w:val="00B622DF"/>
    <w:rsid w:val="00B6332A"/>
    <w:rsid w:val="00B81760"/>
    <w:rsid w:val="00B8494C"/>
    <w:rsid w:val="00B929A4"/>
    <w:rsid w:val="00BA1546"/>
    <w:rsid w:val="00BA3BED"/>
    <w:rsid w:val="00BB3D50"/>
    <w:rsid w:val="00BB4E51"/>
    <w:rsid w:val="00BD431F"/>
    <w:rsid w:val="00BE423E"/>
    <w:rsid w:val="00BF61AC"/>
    <w:rsid w:val="00BF7C09"/>
    <w:rsid w:val="00C117BD"/>
    <w:rsid w:val="00C3119B"/>
    <w:rsid w:val="00C33A61"/>
    <w:rsid w:val="00C419DD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093A"/>
    <w:rsid w:val="00D37CD3"/>
    <w:rsid w:val="00D457BD"/>
    <w:rsid w:val="00D6407E"/>
    <w:rsid w:val="00D66A52"/>
    <w:rsid w:val="00D66EFA"/>
    <w:rsid w:val="00D66FD7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6025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B9C"/>
    <w:rsid w:val="00E362DB"/>
    <w:rsid w:val="00E5632B"/>
    <w:rsid w:val="00E70240"/>
    <w:rsid w:val="00E71E6B"/>
    <w:rsid w:val="00E81CC5"/>
    <w:rsid w:val="00E85A87"/>
    <w:rsid w:val="00E85B4A"/>
    <w:rsid w:val="00E9528E"/>
    <w:rsid w:val="00E97D36"/>
    <w:rsid w:val="00EA5099"/>
    <w:rsid w:val="00EC1351"/>
    <w:rsid w:val="00EC4CBF"/>
    <w:rsid w:val="00EE2CA8"/>
    <w:rsid w:val="00EE447B"/>
    <w:rsid w:val="00EE5BC6"/>
    <w:rsid w:val="00EF17E8"/>
    <w:rsid w:val="00EF51D9"/>
    <w:rsid w:val="00EF749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A32F5"/>
    <w:rsid w:val="00FB31C1"/>
    <w:rsid w:val="00FB58F2"/>
    <w:rsid w:val="00FC6AEA"/>
    <w:rsid w:val="00FD3D13"/>
    <w:rsid w:val="00FD740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8F022"/>
  <w15:chartTrackingRefBased/>
  <w15:docId w15:val="{13D8B15F-8A17-44CD-9118-856F59652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4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ylerJacobBiggert@gmail.com" TargetMode="External"/><Relationship Id="rId13" Type="http://schemas.openxmlformats.org/officeDocument/2006/relationships/hyperlink" Target="https://youtu.be/6srR9CEOGMc" TargetMode="External"/><Relationship Id="rId18" Type="http://schemas.openxmlformats.org/officeDocument/2006/relationships/hyperlink" Target="https://tylerbiggert.github.io/website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github.com/TylerBiggert/KickPunchBlock" TargetMode="External"/><Relationship Id="rId17" Type="http://schemas.openxmlformats.org/officeDocument/2006/relationships/hyperlink" Target="https://github.com/TylerBiggert/websit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ylerbiggert.github.io/PeakInsuranceGroup/" TargetMode="External"/><Relationship Id="rId20" Type="http://schemas.openxmlformats.org/officeDocument/2006/relationships/hyperlink" Target="https://tylerbiggert.github.io/tamparost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biggert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TylerBiggert/PeakInsuranceGrou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github.com/TylerBiggert" TargetMode="External"/><Relationship Id="rId19" Type="http://schemas.openxmlformats.org/officeDocument/2006/relationships/hyperlink" Target="https://github.com/TylerBiggert/tamparoster/tree/mas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ylerBiggert.github.io" TargetMode="External"/><Relationship Id="rId14" Type="http://schemas.openxmlformats.org/officeDocument/2006/relationships/hyperlink" Target="https://github.com/TylerBiggert/KickPunchBlock/blob/master/KickPunchBlock.exe?raw=true" TargetMode="External"/><Relationship Id="rId2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FFB8101EDC44AA6BF42CFF44C1EC2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98A4F-3DFE-4516-94EB-368DBB1D1F78}"/>
      </w:docPartPr>
      <w:docPartBody>
        <w:p w:rsidR="00C049C6" w:rsidRDefault="000B42C7">
          <w:pPr>
            <w:pStyle w:val="AFFB8101EDC44AA6BF42CFF44C1EC26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2C7"/>
    <w:rsid w:val="000B42C7"/>
    <w:rsid w:val="0011634E"/>
    <w:rsid w:val="00137B67"/>
    <w:rsid w:val="002D3112"/>
    <w:rsid w:val="003B1CA9"/>
    <w:rsid w:val="004746BC"/>
    <w:rsid w:val="00A20870"/>
    <w:rsid w:val="00AB5909"/>
    <w:rsid w:val="00AE7E32"/>
    <w:rsid w:val="00BC2B37"/>
    <w:rsid w:val="00C049C6"/>
    <w:rsid w:val="00CA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4C7DFFAFEB46259830CFF9F256C88D">
    <w:name w:val="014C7DFFAFEB46259830CFF9F256C88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B6DD21DA677C4436A878D13B93D753BA">
    <w:name w:val="B6DD21DA677C4436A878D13B93D753BA"/>
  </w:style>
  <w:style w:type="paragraph" w:customStyle="1" w:styleId="BF01D7C034AB45F6A1CB5A58EB7554F7">
    <w:name w:val="BF01D7C034AB45F6A1CB5A58EB7554F7"/>
  </w:style>
  <w:style w:type="paragraph" w:customStyle="1" w:styleId="4A7B41EC5DAE489B83ABDF5EA9B56071">
    <w:name w:val="4A7B41EC5DAE489B83ABDF5EA9B56071"/>
  </w:style>
  <w:style w:type="paragraph" w:customStyle="1" w:styleId="98B77FA5BDD2402B82E6C9F70D2B2EDF">
    <w:name w:val="98B77FA5BDD2402B82E6C9F70D2B2EDF"/>
  </w:style>
  <w:style w:type="paragraph" w:customStyle="1" w:styleId="99B2C017761F4A2694771701189578FB">
    <w:name w:val="99B2C017761F4A2694771701189578FB"/>
  </w:style>
  <w:style w:type="paragraph" w:customStyle="1" w:styleId="B9306014012546B1B2F86DB6C44A460C">
    <w:name w:val="B9306014012546B1B2F86DB6C44A460C"/>
  </w:style>
  <w:style w:type="paragraph" w:customStyle="1" w:styleId="2E2A0596F8B849F193B69CB7AF0AFB07">
    <w:name w:val="2E2A0596F8B849F193B69CB7AF0AFB07"/>
  </w:style>
  <w:style w:type="paragraph" w:customStyle="1" w:styleId="0B15EB2AD75F403B9715EA99EC0644FC">
    <w:name w:val="0B15EB2AD75F403B9715EA99EC0644FC"/>
  </w:style>
  <w:style w:type="paragraph" w:customStyle="1" w:styleId="FF72B1B306F741EE93828A7746CA60C6">
    <w:name w:val="FF72B1B306F741EE93828A7746CA60C6"/>
  </w:style>
  <w:style w:type="paragraph" w:customStyle="1" w:styleId="7E6E7E8E36D341268E5AF2B7EA5AC3C4">
    <w:name w:val="7E6E7E8E36D341268E5AF2B7EA5AC3C4"/>
  </w:style>
  <w:style w:type="paragraph" w:customStyle="1" w:styleId="B0A54FEC7C9E45F183B52169A3491BD8">
    <w:name w:val="B0A54FEC7C9E45F183B52169A3491BD8"/>
  </w:style>
  <w:style w:type="paragraph" w:customStyle="1" w:styleId="17FB884E08964D63806BE394B7163AEB">
    <w:name w:val="17FB884E08964D63806BE394B7163AEB"/>
  </w:style>
  <w:style w:type="paragraph" w:customStyle="1" w:styleId="796AD8852EFE476FA34AC6C0F037B100">
    <w:name w:val="796AD8852EFE476FA34AC6C0F037B100"/>
  </w:style>
  <w:style w:type="paragraph" w:customStyle="1" w:styleId="14A6BA1B298948348814C353C6A2AD3E">
    <w:name w:val="14A6BA1B298948348814C353C6A2AD3E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284680CB56E48A5AAEA77E5C786B36F">
    <w:name w:val="B284680CB56E48A5AAEA77E5C786B36F"/>
  </w:style>
  <w:style w:type="paragraph" w:customStyle="1" w:styleId="376D3B6B3CBA484C8CC4708816195966">
    <w:name w:val="376D3B6B3CBA484C8CC4708816195966"/>
  </w:style>
  <w:style w:type="paragraph" w:customStyle="1" w:styleId="A7B49235D55D4B51A3CB77B8EBD5B8A8">
    <w:name w:val="A7B49235D55D4B51A3CB77B8EBD5B8A8"/>
  </w:style>
  <w:style w:type="paragraph" w:customStyle="1" w:styleId="756B45FFD88F47B5B9DBE1C9FC73376A">
    <w:name w:val="756B45FFD88F47B5B9DBE1C9FC73376A"/>
  </w:style>
  <w:style w:type="paragraph" w:customStyle="1" w:styleId="B96992227F7C49218FE89E2B9BBC85BB">
    <w:name w:val="B96992227F7C49218FE89E2B9BBC85BB"/>
  </w:style>
  <w:style w:type="paragraph" w:customStyle="1" w:styleId="E8E776FF39BF4E288B7C312CF5F9D81F">
    <w:name w:val="E8E776FF39BF4E288B7C312CF5F9D81F"/>
  </w:style>
  <w:style w:type="paragraph" w:customStyle="1" w:styleId="C141C06412794ACE951E13D47502DBE3">
    <w:name w:val="C141C06412794ACE951E13D47502DBE3"/>
  </w:style>
  <w:style w:type="paragraph" w:customStyle="1" w:styleId="AFFB8101EDC44AA6BF42CFF44C1EC263">
    <w:name w:val="AFFB8101EDC44AA6BF42CFF44C1EC263"/>
  </w:style>
  <w:style w:type="paragraph" w:customStyle="1" w:styleId="5DED3DC0DAA941C59C27D54006245FAB">
    <w:name w:val="5DED3DC0DAA941C59C27D54006245FAB"/>
  </w:style>
  <w:style w:type="paragraph" w:customStyle="1" w:styleId="9996019244C7483E97FF063D346B4398">
    <w:name w:val="9996019244C7483E97FF063D346B4398"/>
  </w:style>
  <w:style w:type="paragraph" w:customStyle="1" w:styleId="B654453AE415468DA87384564E1FCE05">
    <w:name w:val="B654453AE415468DA87384564E1FCE05"/>
  </w:style>
  <w:style w:type="paragraph" w:customStyle="1" w:styleId="7174BC8BE974453083DCB89684A4A80C">
    <w:name w:val="7174BC8BE974453083DCB89684A4A80C"/>
  </w:style>
  <w:style w:type="paragraph" w:customStyle="1" w:styleId="10DEED5D4F7C4AFDA353DDF0588B2BD6">
    <w:name w:val="10DEED5D4F7C4AFDA353DDF0588B2BD6"/>
  </w:style>
  <w:style w:type="paragraph" w:customStyle="1" w:styleId="B44C895C8EA344D89F49A1AF6F0E04E4">
    <w:name w:val="B44C895C8EA344D89F49A1AF6F0E04E4"/>
  </w:style>
  <w:style w:type="paragraph" w:customStyle="1" w:styleId="0CE30F2B73AE44CE8B589CB6F4E3DCA7">
    <w:name w:val="0CE30F2B73AE44CE8B589CB6F4E3DCA7"/>
  </w:style>
  <w:style w:type="paragraph" w:customStyle="1" w:styleId="1DB3817582DB40D4B19A4C54B4E473F0">
    <w:name w:val="1DB3817582DB40D4B19A4C54B4E473F0"/>
  </w:style>
  <w:style w:type="paragraph" w:customStyle="1" w:styleId="2CF17E642B4A48CD93F27636B65A59D4">
    <w:name w:val="2CF17E642B4A48CD93F27636B65A59D4"/>
  </w:style>
  <w:style w:type="paragraph" w:customStyle="1" w:styleId="41F4AAA6AD5B4D48844546AE0D45BE61">
    <w:name w:val="41F4AAA6AD5B4D48844546AE0D45BE61"/>
  </w:style>
  <w:style w:type="paragraph" w:customStyle="1" w:styleId="374E087D9E7E4AA4840A9D61EBF29C5C">
    <w:name w:val="374E087D9E7E4AA4840A9D61EBF29C5C"/>
  </w:style>
  <w:style w:type="paragraph" w:customStyle="1" w:styleId="23DB2270DBC3477F899EBB660F78FE32">
    <w:name w:val="23DB2270DBC3477F899EBB660F78FE32"/>
  </w:style>
  <w:style w:type="paragraph" w:customStyle="1" w:styleId="649346969A8C4AEEA7C223C67CAE96F2">
    <w:name w:val="649346969A8C4AEEA7C223C67CAE96F2"/>
  </w:style>
  <w:style w:type="paragraph" w:customStyle="1" w:styleId="A08A3E1FBB1641C692AD4DE89F60673C">
    <w:name w:val="A08A3E1FBB1641C692AD4DE89F60673C"/>
  </w:style>
  <w:style w:type="paragraph" w:customStyle="1" w:styleId="55541B3EDDDE44F58C708F720826C285">
    <w:name w:val="55541B3EDDDE44F58C708F720826C285"/>
  </w:style>
  <w:style w:type="paragraph" w:customStyle="1" w:styleId="9E23934F31834555A1BC88ADCBC5D7A4">
    <w:name w:val="9E23934F31834555A1BC88ADCBC5D7A4"/>
  </w:style>
  <w:style w:type="paragraph" w:customStyle="1" w:styleId="54C21110BC97482BB72DC770C99529C7">
    <w:name w:val="54C21110BC97482BB72DC770C99529C7"/>
  </w:style>
  <w:style w:type="paragraph" w:customStyle="1" w:styleId="EEB25E9FB4CE47C6B956C0137467E195">
    <w:name w:val="EEB25E9FB4CE47C6B956C0137467E1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9800-F1F1-4F0C-931A-0449F3B78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1106</TotalTime>
  <Pages>2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 Biggert</cp:lastModifiedBy>
  <cp:revision>121</cp:revision>
  <cp:lastPrinted>2020-06-26T02:10:00Z</cp:lastPrinted>
  <dcterms:created xsi:type="dcterms:W3CDTF">2019-07-28T16:04:00Z</dcterms:created>
  <dcterms:modified xsi:type="dcterms:W3CDTF">2020-06-26T02:11:00Z</dcterms:modified>
  <cp:category/>
</cp:coreProperties>
</file>